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CC5F7" w14:textId="61D9FCA1" w:rsidR="00076856" w:rsidRPr="00874AA1" w:rsidRDefault="00E4233E" w:rsidP="00874AA1">
      <w:pPr>
        <w:pStyle w:val="Title"/>
      </w:pPr>
      <w:r>
        <w:t xml:space="preserve">Neural </w:t>
      </w:r>
      <w:r w:rsidR="00B118EE">
        <w:t xml:space="preserve">and Adaptive Systems </w:t>
      </w:r>
    </w:p>
    <w:p w14:paraId="4D034968" w14:textId="77777777" w:rsidR="00076856" w:rsidRPr="00874AA1" w:rsidRDefault="00E4233E" w:rsidP="00874AA1">
      <w:pPr>
        <w:pStyle w:val="Title"/>
      </w:pPr>
      <w:r>
        <w:t>ANN Playground</w:t>
      </w:r>
    </w:p>
    <w:p w14:paraId="1223E8DC" w14:textId="77777777" w:rsidR="00563FE4" w:rsidRPr="00874AA1" w:rsidRDefault="00000000" w:rsidP="00874AA1">
      <w:pPr>
        <w:pStyle w:val="Heading1"/>
      </w:pPr>
      <w:sdt>
        <w:sdtPr>
          <w:alias w:val="Project Overview:"/>
          <w:tag w:val="Project Overview:"/>
          <w:id w:val="-231312045"/>
          <w:placeholder>
            <w:docPart w:val="B8EA5D38DA5D4B9DACD0AA1F26A841ED"/>
          </w:placeholder>
          <w:temporary/>
          <w:showingPlcHdr/>
          <w15:appearance w15:val="hidden"/>
        </w:sdtPr>
        <w:sdtContent>
          <w:r w:rsidR="00874AA1" w:rsidRPr="00874AA1">
            <w:t>Project Overview:</w:t>
          </w:r>
        </w:sdtContent>
      </w:sdt>
    </w:p>
    <w:p w14:paraId="4FC995DD" w14:textId="38966470" w:rsidR="001E17ED" w:rsidRDefault="00E4233E" w:rsidP="00874AA1">
      <w:r>
        <w:t>For this activity we’ll be using online resource</w:t>
      </w:r>
      <w:r w:rsidR="001E17ED">
        <w:t>s</w:t>
      </w:r>
      <w:r>
        <w:t xml:space="preserve"> that require no special setup</w:t>
      </w:r>
      <w:r w:rsidR="001E17ED">
        <w:t>.</w:t>
      </w:r>
      <w:r w:rsidR="001E17ED">
        <w:br/>
        <w:t xml:space="preserve">This exercise is designed to provide you with a chance to see Neural Network based learning models in action and feed your imagination for future study, research, and application in Ai. </w:t>
      </w:r>
    </w:p>
    <w:p w14:paraId="21680528" w14:textId="6EA6D857" w:rsidR="001E17ED" w:rsidRPr="001E17ED" w:rsidRDefault="001E17ED" w:rsidP="00E4233E">
      <w:pPr>
        <w:rPr>
          <w:b/>
          <w:bCs/>
        </w:rPr>
      </w:pPr>
      <w:r w:rsidRPr="001E17ED">
        <w:rPr>
          <w:b/>
          <w:bCs/>
        </w:rPr>
        <w:t>(Activity)</w:t>
      </w:r>
      <w:r w:rsidRPr="001E17ED">
        <w:rPr>
          <w:b/>
          <w:bCs/>
        </w:rPr>
        <w:t xml:space="preserve"> </w:t>
      </w:r>
    </w:p>
    <w:p w14:paraId="1C1B0FE2" w14:textId="399843A6" w:rsidR="00563FE4" w:rsidRPr="00874AA1" w:rsidRDefault="00E4233E" w:rsidP="00E4233E">
      <w:r>
        <w:t xml:space="preserve">Open the page and follow the instructions below: </w:t>
      </w:r>
      <w:hyperlink r:id="rId10" w:history="1">
        <w:r w:rsidR="00676E6B">
          <w:rPr>
            <w:rStyle w:val="Hyperlink"/>
          </w:rPr>
          <w:t>https://playground.tensorflow.org</w:t>
        </w:r>
      </w:hyperlink>
    </w:p>
    <w:p w14:paraId="553D0ADF" w14:textId="77777777" w:rsidR="00563FE4" w:rsidRPr="00874AA1" w:rsidRDefault="00000000" w:rsidP="00874AA1">
      <w:pPr>
        <w:pStyle w:val="Heading1"/>
      </w:pPr>
      <w:sdt>
        <w:sdtPr>
          <w:alias w:val="Objectives:"/>
          <w:tag w:val="Objectives:"/>
          <w:id w:val="-63415929"/>
          <w:placeholder>
            <w:docPart w:val="E9479EF3B3794253A7EAD705EB4CF3F9"/>
          </w:placeholder>
          <w:temporary/>
          <w:showingPlcHdr/>
          <w15:appearance w15:val="hidden"/>
        </w:sdtPr>
        <w:sdtContent>
          <w:r w:rsidR="00874AA1" w:rsidRPr="00874AA1">
            <w:t>Objectives:</w:t>
          </w:r>
        </w:sdtContent>
      </w:sdt>
    </w:p>
    <w:p w14:paraId="21D6E894" w14:textId="77777777" w:rsidR="001E3ADA" w:rsidRPr="00874AA1" w:rsidRDefault="00676E6B" w:rsidP="00874AA1">
      <w:pPr>
        <w:pStyle w:val="ListBullet"/>
      </w:pPr>
      <w:r>
        <w:t xml:space="preserve">Visualize and connect concepts related to classification and regression tasks for Perceptron and Multi-Layer Perceptron networks. </w:t>
      </w:r>
    </w:p>
    <w:p w14:paraId="4CA527E4" w14:textId="0BA61D7D" w:rsidR="001E3ADA" w:rsidRPr="00874AA1" w:rsidRDefault="00676E6B" w:rsidP="00874AA1">
      <w:pPr>
        <w:pStyle w:val="ListBullet"/>
      </w:pPr>
      <w:r>
        <w:t xml:space="preserve">Select Training Parameters and Network structure that fits selected </w:t>
      </w:r>
      <w:proofErr w:type="gramStart"/>
      <w:r>
        <w:t>data</w:t>
      </w:r>
      <w:proofErr w:type="gramEnd"/>
    </w:p>
    <w:p w14:paraId="76F84385" w14:textId="77777777" w:rsidR="001E3ADA" w:rsidRPr="00874AA1" w:rsidRDefault="00676E6B" w:rsidP="00874AA1">
      <w:pPr>
        <w:pStyle w:val="ListBullet"/>
      </w:pPr>
      <w:r>
        <w:t xml:space="preserve">Analyze and Explain training events as they relate to error, neuron activations and optimizations (learning rates and adaptations).  </w:t>
      </w:r>
    </w:p>
    <w:p w14:paraId="2D434286" w14:textId="77777777" w:rsidR="00563FE4" w:rsidRPr="00874AA1" w:rsidRDefault="00000000" w:rsidP="00874AA1">
      <w:pPr>
        <w:pStyle w:val="Heading1"/>
      </w:pPr>
      <w:sdt>
        <w:sdtPr>
          <w:alias w:val="Requirements/Task(s):"/>
          <w:tag w:val="Requirements/Task(s):"/>
          <w:id w:val="1725405758"/>
          <w:placeholder>
            <w:docPart w:val="CF202CBCB44549D5B8106D38E6E36F6C"/>
          </w:placeholder>
          <w:temporary/>
          <w:showingPlcHdr/>
          <w15:appearance w15:val="hidden"/>
        </w:sdtPr>
        <w:sdtContent>
          <w:r w:rsidR="00874AA1" w:rsidRPr="00874AA1">
            <w:t>Requirements/Task(s):</w:t>
          </w:r>
        </w:sdtContent>
      </w:sdt>
    </w:p>
    <w:p w14:paraId="085BD63D" w14:textId="20FA08A9" w:rsidR="00676E6B" w:rsidRDefault="00676E6B" w:rsidP="00874AA1">
      <w:pPr>
        <w:pStyle w:val="Normal-Indented"/>
      </w:pPr>
      <w:r>
        <w:t>Part 1: Step by Step Training</w:t>
      </w:r>
    </w:p>
    <w:p w14:paraId="4636A78B" w14:textId="77777777" w:rsidR="00676E6B" w:rsidRDefault="00676E6B" w:rsidP="00874AA1">
      <w:pPr>
        <w:pStyle w:val="Normal-Indented"/>
      </w:pPr>
      <w:r>
        <w:t>Open a browser window and navigate to the web address provided in the overview.</w:t>
      </w:r>
    </w:p>
    <w:p w14:paraId="39C660FA" w14:textId="094F6BC7" w:rsidR="00676E6B" w:rsidRDefault="00577DE6" w:rsidP="00874AA1">
      <w:pPr>
        <w:pStyle w:val="Normal-Indented"/>
      </w:pPr>
      <w:r>
        <w:t>On this</w:t>
      </w:r>
      <w:r w:rsidR="00676E6B">
        <w:t xml:space="preserve"> page you </w:t>
      </w:r>
      <w:r w:rsidR="00AA7890">
        <w:t>set and</w:t>
      </w:r>
      <w:r w:rsidR="00676E6B">
        <w:t xml:space="preserve"> see </w:t>
      </w:r>
      <w:r w:rsidR="00AA7890">
        <w:t xml:space="preserve">all the </w:t>
      </w:r>
      <w:r w:rsidR="00676E6B">
        <w:t>parameters we’</w:t>
      </w:r>
      <w:r w:rsidR="00AA7890">
        <w:t>ll be working with:</w:t>
      </w:r>
    </w:p>
    <w:p w14:paraId="0A833CBA" w14:textId="14C93E96" w:rsidR="001E3ADA" w:rsidRDefault="001E17ED" w:rsidP="00874AA1">
      <w:pPr>
        <w:pStyle w:val="Normal-Indented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5CA5BBC" wp14:editId="2B3A7FAD">
            <wp:simplePos x="0" y="0"/>
            <wp:positionH relativeFrom="margin">
              <wp:posOffset>3810</wp:posOffset>
            </wp:positionH>
            <wp:positionV relativeFrom="paragraph">
              <wp:posOffset>197485</wp:posOffset>
            </wp:positionV>
            <wp:extent cx="5771515" cy="3075305"/>
            <wp:effectExtent l="0" t="0" r="635" b="0"/>
            <wp:wrapTight wrapText="bothSides">
              <wp:wrapPolygon edited="0">
                <wp:start x="0" y="0"/>
                <wp:lineTo x="0" y="21408"/>
                <wp:lineTo x="21531" y="2140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51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6E6B">
        <w:br/>
      </w:r>
    </w:p>
    <w:p w14:paraId="58A5494A" w14:textId="77777777" w:rsidR="001E17ED" w:rsidRDefault="001E17ED" w:rsidP="00874AA1">
      <w:pPr>
        <w:pStyle w:val="Normal-Indented"/>
      </w:pPr>
    </w:p>
    <w:p w14:paraId="67BD603E" w14:textId="0772C2BC" w:rsidR="009078C6" w:rsidRDefault="00676E6B" w:rsidP="00874AA1">
      <w:pPr>
        <w:pStyle w:val="Normal-Indented"/>
      </w:pPr>
      <w:r>
        <w:lastRenderedPageBreak/>
        <w:t>Please select the parameters for the first set of training runs as shown</w:t>
      </w:r>
      <w:r w:rsidR="00577DE6">
        <w:t>:</w:t>
      </w:r>
    </w:p>
    <w:p w14:paraId="73C2AC53" w14:textId="77777777" w:rsidR="00FB0584" w:rsidRDefault="00FB0584" w:rsidP="00FB0584">
      <w:pPr>
        <w:pStyle w:val="Normal-Indented"/>
      </w:pPr>
      <w:r>
        <w:t xml:space="preserve">‘TRAINING’ (top menu): </w:t>
      </w:r>
      <w:r>
        <w:br/>
        <w:t>Learning Rate – 0.001</w:t>
      </w:r>
    </w:p>
    <w:p w14:paraId="0E59D50E" w14:textId="77777777" w:rsidR="00FB0584" w:rsidRDefault="00FB0584" w:rsidP="00FB0584">
      <w:pPr>
        <w:pStyle w:val="Normal-Indented"/>
      </w:pPr>
      <w:r>
        <w:t xml:space="preserve">Activation – Sigmoid </w:t>
      </w:r>
    </w:p>
    <w:p w14:paraId="274F38F4" w14:textId="77777777" w:rsidR="00FB0584" w:rsidRDefault="00FB0584" w:rsidP="00FB0584">
      <w:pPr>
        <w:pStyle w:val="Normal-Indented"/>
      </w:pPr>
      <w:r>
        <w:t>Regularization – None</w:t>
      </w:r>
    </w:p>
    <w:p w14:paraId="2548AB54" w14:textId="77777777" w:rsidR="00FB0584" w:rsidRDefault="00FB0584" w:rsidP="00FB0584">
      <w:pPr>
        <w:pStyle w:val="Normal-Indented"/>
      </w:pPr>
      <w:r>
        <w:t>Regularization Rate – 0</w:t>
      </w:r>
    </w:p>
    <w:p w14:paraId="6FE18251" w14:textId="77777777" w:rsidR="00FB0584" w:rsidRDefault="00FB0584" w:rsidP="00FB0584">
      <w:pPr>
        <w:pStyle w:val="Normal-Indented"/>
      </w:pPr>
      <w:r>
        <w:t>Problem Type – Classification</w:t>
      </w:r>
    </w:p>
    <w:p w14:paraId="39513E3C" w14:textId="77777777" w:rsidR="00FB0584" w:rsidRDefault="00FB0584" w:rsidP="00FB0584">
      <w:pPr>
        <w:pStyle w:val="Normal-Indented"/>
      </w:pPr>
    </w:p>
    <w:p w14:paraId="7CCD5158" w14:textId="77777777" w:rsidR="00FB0584" w:rsidRDefault="00FB0584" w:rsidP="00FB0584">
      <w:pPr>
        <w:pStyle w:val="Normal-Indented"/>
      </w:pPr>
      <w:r>
        <w:t>DATA (left menu):</w:t>
      </w:r>
    </w:p>
    <w:p w14:paraId="6BB69D18" w14:textId="77777777" w:rsidR="00FB0584" w:rsidRDefault="00FB0584" w:rsidP="00FB0584">
      <w:pPr>
        <w:pStyle w:val="Normal-Indented"/>
      </w:pPr>
      <w:r>
        <w:t xml:space="preserve">Gaussian (Bottom Left) </w:t>
      </w:r>
    </w:p>
    <w:p w14:paraId="57B592EF" w14:textId="77777777" w:rsidR="00FB0584" w:rsidRDefault="00FB0584" w:rsidP="00FB0584">
      <w:pPr>
        <w:pStyle w:val="Normal-Indented"/>
      </w:pPr>
      <w:r>
        <w:t xml:space="preserve">Ratio – 70% (remainder will be used for testing – </w:t>
      </w:r>
      <w:r w:rsidRPr="00577DE6">
        <w:rPr>
          <w:u w:val="single"/>
        </w:rPr>
        <w:t xml:space="preserve">no Validation </w:t>
      </w:r>
      <w:r>
        <w:t>is used by this training)</w:t>
      </w:r>
    </w:p>
    <w:p w14:paraId="6BD2C658" w14:textId="77777777" w:rsidR="00FB0584" w:rsidRDefault="00FB0584" w:rsidP="00FB0584">
      <w:pPr>
        <w:pStyle w:val="Normal-Indented"/>
      </w:pPr>
      <w:r>
        <w:t>Noise – 0</w:t>
      </w:r>
    </w:p>
    <w:p w14:paraId="101010E9" w14:textId="77777777" w:rsidR="00FB0584" w:rsidRDefault="00FB0584" w:rsidP="00FB0584">
      <w:pPr>
        <w:pStyle w:val="Normal-Indented"/>
      </w:pPr>
      <w:r>
        <w:t xml:space="preserve">*Batch Size – 30 </w:t>
      </w:r>
    </w:p>
    <w:p w14:paraId="536586B2" w14:textId="77777777" w:rsidR="00FB0584" w:rsidRDefault="00FB0584" w:rsidP="00FB0584">
      <w:pPr>
        <w:pStyle w:val="Normal-Indented"/>
      </w:pPr>
    </w:p>
    <w:p w14:paraId="78ED4283" w14:textId="77777777" w:rsidR="00FB0584" w:rsidRDefault="00FB0584" w:rsidP="00FB0584">
      <w:pPr>
        <w:pStyle w:val="Normal-Indented"/>
        <w:ind w:left="0"/>
      </w:pPr>
      <w:r>
        <w:tab/>
        <w:t xml:space="preserve">FEATURES: </w:t>
      </w:r>
    </w:p>
    <w:p w14:paraId="411D925A" w14:textId="77777777" w:rsidR="00FB0584" w:rsidRDefault="00FB0584" w:rsidP="00FB0584">
      <w:pPr>
        <w:pStyle w:val="Normal-Indented"/>
        <w:ind w:left="0"/>
      </w:pPr>
      <w:r>
        <w:tab/>
        <w:t>Select X</w:t>
      </w:r>
      <w:r w:rsidRPr="009078C6">
        <w:rPr>
          <w:vertAlign w:val="subscript"/>
        </w:rPr>
        <w:t>1</w:t>
      </w:r>
      <w:r>
        <w:t xml:space="preserve"> and X</w:t>
      </w:r>
      <w:r w:rsidRPr="009078C6">
        <w:rPr>
          <w:vertAlign w:val="subscript"/>
        </w:rPr>
        <w:t>2</w:t>
      </w:r>
      <w:r>
        <w:t xml:space="preserve"> raw data as the features.</w:t>
      </w:r>
    </w:p>
    <w:p w14:paraId="26845CCA" w14:textId="77777777" w:rsidR="00FB0584" w:rsidRDefault="00FB0584" w:rsidP="00FB0584">
      <w:pPr>
        <w:pStyle w:val="Normal-Indented"/>
        <w:ind w:left="0"/>
      </w:pPr>
      <w:r>
        <w:tab/>
        <w:t>HIDDEN LAYERS and NEURONS:</w:t>
      </w:r>
    </w:p>
    <w:p w14:paraId="3EE87FE8" w14:textId="77777777" w:rsidR="00FB0584" w:rsidRDefault="00FB0584" w:rsidP="00FB0584">
      <w:pPr>
        <w:pStyle w:val="Normal-Indented"/>
        <w:ind w:left="0"/>
      </w:pPr>
      <w:r>
        <w:tab/>
      </w:r>
      <w:r w:rsidRPr="009078C6">
        <w:rPr>
          <w:b/>
        </w:rPr>
        <w:t>1</w:t>
      </w:r>
      <w:r>
        <w:t xml:space="preserve"> Hidden Layer and </w:t>
      </w:r>
      <w:r w:rsidRPr="009078C6">
        <w:rPr>
          <w:b/>
        </w:rPr>
        <w:t>1</w:t>
      </w:r>
      <w:r>
        <w:t xml:space="preserve"> Neuron </w:t>
      </w:r>
    </w:p>
    <w:p w14:paraId="49A1CFE2" w14:textId="77777777" w:rsidR="009078C6" w:rsidRDefault="009078C6" w:rsidP="00577DE6">
      <w:pPr>
        <w:pStyle w:val="Normal-Indented"/>
        <w:ind w:left="0"/>
      </w:pPr>
    </w:p>
    <w:p w14:paraId="5FB0FC9F" w14:textId="77777777" w:rsidR="009078C6" w:rsidRDefault="009078C6" w:rsidP="00577DE6">
      <w:pPr>
        <w:pStyle w:val="Normal-Indented"/>
        <w:ind w:left="0"/>
      </w:pPr>
      <w:r>
        <w:tab/>
        <w:t>OUTPUT:</w:t>
      </w:r>
    </w:p>
    <w:p w14:paraId="23D852B4" w14:textId="3DD9E362" w:rsidR="009078C6" w:rsidRDefault="009078C6" w:rsidP="009078C6">
      <w:pPr>
        <w:pStyle w:val="Normal-Indented"/>
      </w:pPr>
      <w:r>
        <w:t xml:space="preserve">There are two boxes at the bottom here – </w:t>
      </w:r>
      <w:r w:rsidR="001E17ED">
        <w:t xml:space="preserve">You can </w:t>
      </w:r>
      <w:r w:rsidRPr="00AA7890">
        <w:rPr>
          <w:b/>
        </w:rPr>
        <w:t xml:space="preserve">Select </w:t>
      </w:r>
      <w:r w:rsidRPr="00AA7890">
        <w:rPr>
          <w:u w:val="single"/>
        </w:rPr>
        <w:t>Discretize Output</w:t>
      </w:r>
      <w:r>
        <w:t xml:space="preserve"> </w:t>
      </w:r>
      <w:r w:rsidR="001E17ED">
        <w:t>to better visualize the</w:t>
      </w:r>
      <w:r>
        <w:t xml:space="preserve"> training </w:t>
      </w:r>
      <w:r w:rsidR="001E17ED">
        <w:t>process</w:t>
      </w:r>
      <w:r w:rsidR="00AA7890">
        <w:t>.</w:t>
      </w:r>
    </w:p>
    <w:p w14:paraId="3CE98F4B" w14:textId="77777777" w:rsidR="00AA7890" w:rsidRDefault="00AA7890" w:rsidP="009078C6">
      <w:pPr>
        <w:pStyle w:val="Normal-Indented"/>
      </w:pPr>
    </w:p>
    <w:p w14:paraId="1C8BE8A1" w14:textId="39E2CA01" w:rsidR="00FB0584" w:rsidRPr="009078C6" w:rsidRDefault="00FB0584" w:rsidP="00FB0584">
      <w:pPr>
        <w:pStyle w:val="Normal-Indented"/>
        <w:ind w:left="0"/>
        <w:rPr>
          <w:i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D86F429" wp14:editId="4CE12C88">
            <wp:simplePos x="0" y="0"/>
            <wp:positionH relativeFrom="column">
              <wp:posOffset>2125980</wp:posOffset>
            </wp:positionH>
            <wp:positionV relativeFrom="paragraph">
              <wp:posOffset>823595</wp:posOffset>
            </wp:positionV>
            <wp:extent cx="1209675" cy="622300"/>
            <wp:effectExtent l="0" t="0" r="9525" b="6350"/>
            <wp:wrapTight wrapText="bothSides">
              <wp:wrapPolygon edited="0">
                <wp:start x="0" y="0"/>
                <wp:lineTo x="0" y="21159"/>
                <wp:lineTo x="21430" y="21159"/>
                <wp:lineTo x="21430" y="0"/>
                <wp:lineTo x="0" y="0"/>
              </wp:wrapPolygon>
            </wp:wrapTight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08" b="86198"/>
                    <a:stretch/>
                  </pic:blipFill>
                  <pic:spPr bwMode="auto">
                    <a:xfrm>
                      <a:off x="0" y="0"/>
                      <a:ext cx="1209675" cy="62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78C6">
        <w:rPr>
          <w:i/>
        </w:rPr>
        <w:t>*</w:t>
      </w:r>
      <w:r w:rsidR="009078C6" w:rsidRPr="009078C6">
        <w:rPr>
          <w:i/>
        </w:rPr>
        <w:t>Quick Note: A ‘</w:t>
      </w:r>
      <w:r w:rsidR="009078C6" w:rsidRPr="009078C6">
        <w:rPr>
          <w:b/>
          <w:i/>
        </w:rPr>
        <w:t>batch’</w:t>
      </w:r>
      <w:r w:rsidR="009078C6" w:rsidRPr="009078C6">
        <w:rPr>
          <w:i/>
        </w:rPr>
        <w:t xml:space="preserve"> is a small random group of training examples that are fed in together as a mini training set. The network runs one forward propagation, calculates a back propagation and updates the weights using the output. In this way, weights are updated more often </w:t>
      </w:r>
      <w:proofErr w:type="spellStart"/>
      <w:proofErr w:type="gramStart"/>
      <w:r w:rsidR="009078C6" w:rsidRPr="009078C6">
        <w:rPr>
          <w:i/>
        </w:rPr>
        <w:t>then</w:t>
      </w:r>
      <w:proofErr w:type="spellEnd"/>
      <w:proofErr w:type="gramEnd"/>
      <w:r w:rsidR="009078C6" w:rsidRPr="009078C6">
        <w:rPr>
          <w:i/>
        </w:rPr>
        <w:t xml:space="preserve"> they would be using the full training set in hopes of faster overall learning (convergence to a stable predictive network). </w:t>
      </w:r>
    </w:p>
    <w:p w14:paraId="3E683092" w14:textId="54AA7D40" w:rsidR="00FB0584" w:rsidRPr="00874AA1" w:rsidRDefault="00FB0584" w:rsidP="00FB0584">
      <w:pPr>
        <w:pStyle w:val="Normal-Indented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727385" wp14:editId="553E1780">
                <wp:simplePos x="0" y="0"/>
                <wp:positionH relativeFrom="column">
                  <wp:posOffset>2247900</wp:posOffset>
                </wp:positionH>
                <wp:positionV relativeFrom="paragraph">
                  <wp:posOffset>50165</wp:posOffset>
                </wp:positionV>
                <wp:extent cx="266700" cy="238125"/>
                <wp:effectExtent l="19050" t="1905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6700" cy="2381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3634C9" id="Oval 4" o:spid="_x0000_s1026" style="position:absolute;margin-left:177pt;margin-top:3.95pt;width:21pt;height:18.75pt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" filled="f" strokecolor="#0070c0" strokeweight="3pt">
                <v:stroke dashstyle="3 1"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8B2AE4" wp14:editId="62BACF2C">
                <wp:simplePos x="0" y="0"/>
                <wp:positionH relativeFrom="column">
                  <wp:posOffset>2990850</wp:posOffset>
                </wp:positionH>
                <wp:positionV relativeFrom="paragraph">
                  <wp:posOffset>50165</wp:posOffset>
                </wp:positionV>
                <wp:extent cx="266700" cy="238125"/>
                <wp:effectExtent l="19050" t="1905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6700" cy="2381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9BEDAC" id="Oval 3" o:spid="_x0000_s1026" style="position:absolute;margin-left:235.5pt;margin-top:3.95pt;width:21pt;height:18.75pt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" filled="f" strokecolor="red" strokeweight="3pt">
                <v:stroke dashstyle="3 1" joinstyle="miter"/>
              </v:oval>
            </w:pict>
          </mc:Fallback>
        </mc:AlternateContent>
      </w:r>
      <w:r>
        <w:t xml:space="preserve"> </w:t>
      </w:r>
    </w:p>
    <w:p w14:paraId="3E1C20D7" w14:textId="77777777" w:rsidR="00FB0584" w:rsidRDefault="00FB0584" w:rsidP="00FB0584">
      <w:pPr>
        <w:pStyle w:val="Normal-Indented"/>
      </w:pPr>
      <w:r>
        <w:t>Startup:</w:t>
      </w:r>
    </w:p>
    <w:p w14:paraId="58249CBD" w14:textId="77777777" w:rsidR="00FB0584" w:rsidRDefault="00FB0584" w:rsidP="00FB0584">
      <w:pPr>
        <w:pStyle w:val="Normal-Indented"/>
      </w:pPr>
      <w:r>
        <w:t>Step by Step training -</w:t>
      </w:r>
    </w:p>
    <w:p w14:paraId="0F9DE730" w14:textId="30C765E2" w:rsidR="00FB0584" w:rsidRDefault="00FB0584" w:rsidP="00FB0584">
      <w:pPr>
        <w:pStyle w:val="Normal-Indented"/>
      </w:pPr>
      <w:r>
        <w:t xml:space="preserve">Using the controls in the upper left -- step forward (shown highlighted in red above) and see how many steps it takes for the error of the resulting model to reach a value </w:t>
      </w:r>
      <w:r w:rsidRPr="00AD1ACA">
        <w:rPr>
          <w:b/>
        </w:rPr>
        <w:t>lower</w:t>
      </w:r>
      <w:r>
        <w:t xml:space="preserve"> than </w:t>
      </w:r>
      <w:r w:rsidRPr="00AD1ACA">
        <w:rPr>
          <w:b/>
          <w:u w:val="single"/>
        </w:rPr>
        <w:t>0.010</w:t>
      </w:r>
      <w:r>
        <w:t xml:space="preserve"> on the </w:t>
      </w:r>
      <w:r w:rsidRPr="00FB0584">
        <w:rPr>
          <w:b/>
          <w:bCs/>
        </w:rPr>
        <w:t>testing</w:t>
      </w:r>
      <w:r>
        <w:t xml:space="preserve"> data</w:t>
      </w:r>
      <w:r>
        <w:t xml:space="preserve"> [Test Loss above the graph of the right]</w:t>
      </w:r>
      <w:r>
        <w:t xml:space="preserve">.  </w:t>
      </w:r>
    </w:p>
    <w:p w14:paraId="37BADED3" w14:textId="77777777" w:rsidR="00FB0584" w:rsidRDefault="00FB0584" w:rsidP="00FB0584">
      <w:pPr>
        <w:pStyle w:val="Normal-Indented"/>
      </w:pPr>
      <w:r w:rsidRPr="00AD1ACA">
        <w:rPr>
          <w:u w:val="single"/>
        </w:rPr>
        <w:t>Observe the output as the samples are classified by the decision surface between the highlighted regions.</w:t>
      </w:r>
      <w:r>
        <w:rPr>
          <w:b/>
        </w:rPr>
        <w:t xml:space="preserve"> </w:t>
      </w:r>
      <w:r>
        <w:br/>
      </w:r>
      <w:r w:rsidRPr="00AD1ACA">
        <w:rPr>
          <w:b/>
        </w:rPr>
        <w:t>Record</w:t>
      </w:r>
      <w:r>
        <w:t xml:space="preserve"> the number of Steps (</w:t>
      </w:r>
      <w:proofErr w:type="spellStart"/>
      <w:r>
        <w:t>epocs</w:t>
      </w:r>
      <w:proofErr w:type="spellEnd"/>
      <w:r>
        <w:t xml:space="preserve">) needed and </w:t>
      </w:r>
      <w:r>
        <w:rPr>
          <w:b/>
        </w:rPr>
        <w:t>RESET</w:t>
      </w:r>
      <w:r>
        <w:t xml:space="preserve"> (shown highlighted in blue above) the model. Adjust the learning rate to the next value (0.003) and repeat the process. Do this for all values up to a learning rate of 1.</w:t>
      </w:r>
    </w:p>
    <w:p w14:paraId="17031BF2" w14:textId="77777777" w:rsidR="00FB0584" w:rsidRDefault="00FB0584" w:rsidP="00FB0584">
      <w:pPr>
        <w:pStyle w:val="Normal-Indented"/>
      </w:pPr>
      <w:r>
        <w:rPr>
          <w:u w:val="single"/>
        </w:rPr>
        <w:t xml:space="preserve">Try another </w:t>
      </w:r>
      <w:r w:rsidRPr="003E004C">
        <w:rPr>
          <w:b/>
          <w:u w:val="single"/>
        </w:rPr>
        <w:t>activation</w:t>
      </w:r>
      <w:r>
        <w:rPr>
          <w:u w:val="single"/>
        </w:rPr>
        <w:t xml:space="preserve"> function, selecting different </w:t>
      </w:r>
      <w:r w:rsidRPr="00BB4CB1">
        <w:rPr>
          <w:b/>
          <w:u w:val="single"/>
        </w:rPr>
        <w:t>features</w:t>
      </w:r>
      <w:r>
        <w:rPr>
          <w:u w:val="single"/>
        </w:rPr>
        <w:t xml:space="preserve">, adding </w:t>
      </w:r>
      <w:r w:rsidRPr="003E004C">
        <w:rPr>
          <w:b/>
          <w:u w:val="single"/>
        </w:rPr>
        <w:t>noise</w:t>
      </w:r>
      <w:r>
        <w:rPr>
          <w:u w:val="single"/>
        </w:rPr>
        <w:t xml:space="preserve">, and adding </w:t>
      </w:r>
      <w:r w:rsidRPr="003E004C">
        <w:rPr>
          <w:b/>
          <w:u w:val="single"/>
        </w:rPr>
        <w:t>nodes</w:t>
      </w:r>
      <w:r>
        <w:rPr>
          <w:u w:val="single"/>
        </w:rPr>
        <w:t xml:space="preserve"> and </w:t>
      </w:r>
      <w:r w:rsidRPr="003E004C">
        <w:rPr>
          <w:b/>
          <w:u w:val="single"/>
        </w:rPr>
        <w:t>layers</w:t>
      </w:r>
      <w:r>
        <w:rPr>
          <w:u w:val="single"/>
        </w:rPr>
        <w:t xml:space="preserve">. Select another </w:t>
      </w:r>
      <w:r w:rsidRPr="003E004C">
        <w:rPr>
          <w:b/>
          <w:u w:val="single"/>
        </w:rPr>
        <w:t>dataset</w:t>
      </w:r>
      <w:r>
        <w:rPr>
          <w:u w:val="single"/>
        </w:rPr>
        <w:t xml:space="preserve"> and try again with the same values. When you feel </w:t>
      </w:r>
      <w:r w:rsidRPr="003E004C">
        <w:rPr>
          <w:b/>
          <w:i/>
          <w:u w:val="single"/>
        </w:rPr>
        <w:t>comfortable</w:t>
      </w:r>
      <w:r>
        <w:rPr>
          <w:u w:val="single"/>
        </w:rPr>
        <w:t>, move on to the tasks below.</w:t>
      </w:r>
    </w:p>
    <w:p w14:paraId="05327714" w14:textId="6D53DDD7" w:rsidR="003E004C" w:rsidRDefault="003E004C" w:rsidP="00FB0584">
      <w:pPr>
        <w:pStyle w:val="Normal-Indented"/>
        <w:ind w:left="0"/>
      </w:pPr>
    </w:p>
    <w:p w14:paraId="533B2CA9" w14:textId="77777777" w:rsidR="009967A6" w:rsidRDefault="009967A6" w:rsidP="00AD1ACA">
      <w:pPr>
        <w:pStyle w:val="Normal-Indented"/>
        <w:ind w:left="0"/>
      </w:pPr>
    </w:p>
    <w:p w14:paraId="7FCA5202" w14:textId="77777777" w:rsidR="009967A6" w:rsidRDefault="009967A6" w:rsidP="00AD1ACA">
      <w:pPr>
        <w:pStyle w:val="Normal-Indented"/>
        <w:ind w:left="0"/>
      </w:pPr>
    </w:p>
    <w:p w14:paraId="63FCE11B" w14:textId="30C20743" w:rsidR="00AD1ACA" w:rsidRDefault="00AD1ACA" w:rsidP="00AD1ACA">
      <w:pPr>
        <w:pStyle w:val="Normal-Indented"/>
        <w:ind w:left="0"/>
      </w:pPr>
      <w:r>
        <w:lastRenderedPageBreak/>
        <w:t xml:space="preserve">For the remainder of the </w:t>
      </w:r>
      <w:proofErr w:type="gramStart"/>
      <w:r>
        <w:t>exercise</w:t>
      </w:r>
      <w:proofErr w:type="gramEnd"/>
      <w:r>
        <w:t xml:space="preserve"> you’ll need to </w:t>
      </w:r>
      <w:r w:rsidRPr="00FB0584">
        <w:rPr>
          <w:b/>
          <w:bCs/>
        </w:rPr>
        <w:t>experiment</w:t>
      </w:r>
      <w:r>
        <w:t xml:space="preserve"> a bit to select the best parameters and the features to give each network</w:t>
      </w:r>
      <w:r w:rsidR="00AF198D">
        <w:t>. If you find it difficult to train all networks to perform perfectly, when adding noise for instance, be sure to start with lower noise values</w:t>
      </w:r>
      <w:r w:rsidR="009967A6">
        <w:t xml:space="preserve">, and </w:t>
      </w:r>
      <w:r w:rsidR="00AF198D">
        <w:t xml:space="preserve">add nodes or layers as you increase the complexity of separating the data. </w:t>
      </w:r>
    </w:p>
    <w:p w14:paraId="7754C303" w14:textId="77777777" w:rsidR="00AD1ACA" w:rsidRDefault="00AF198D" w:rsidP="00AD1ACA">
      <w:pPr>
        <w:pStyle w:val="Normal-Indented"/>
        <w:ind w:left="0"/>
      </w:pPr>
      <w:r>
        <w:t xml:space="preserve">Sometimes you will get better performance from increasing or changing the features in the same network – try adding and subtracting features while using a higher learning rate to do a quick test. </w:t>
      </w:r>
    </w:p>
    <w:p w14:paraId="09CA541D" w14:textId="60C28CD6" w:rsidR="008724EA" w:rsidRDefault="00AF198D" w:rsidP="00AD1ACA">
      <w:pPr>
        <w:pStyle w:val="Normal-Indented"/>
        <w:ind w:left="0"/>
      </w:pPr>
      <w:r w:rsidRPr="009967A6">
        <w:t xml:space="preserve">General Guideline: Add layers only when adding </w:t>
      </w:r>
      <w:r w:rsidR="009967A6" w:rsidRPr="009967A6">
        <w:t xml:space="preserve">neurons </w:t>
      </w:r>
      <w:r w:rsidRPr="009967A6">
        <w:rPr>
          <w:u w:val="single"/>
        </w:rPr>
        <w:t>isn’t generating any improvement</w:t>
      </w:r>
      <w:r w:rsidRPr="009967A6">
        <w:t>.</w:t>
      </w:r>
      <w:r>
        <w:t xml:space="preserve"> Remove some </w:t>
      </w:r>
      <w:r w:rsidR="009967A6">
        <w:t>neurons</w:t>
      </w:r>
      <w:r>
        <w:t xml:space="preserve"> when adding a layer to simplify the features you are sending to the second layer – too many features can generate problems making quality gradient estimates. </w:t>
      </w:r>
    </w:p>
    <w:p w14:paraId="32098021" w14:textId="77777777" w:rsidR="00854C09" w:rsidRDefault="00854C09" w:rsidP="00AD1ACA">
      <w:pPr>
        <w:pStyle w:val="Normal-Indented"/>
        <w:ind w:left="0"/>
      </w:pPr>
    </w:p>
    <w:p w14:paraId="4AA147C0" w14:textId="67DF4620" w:rsidR="009967A6" w:rsidRDefault="001C690B" w:rsidP="00AD1ACA">
      <w:pPr>
        <w:pStyle w:val="Normal-Indented"/>
        <w:ind w:left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2D4515" wp14:editId="4F9D223A">
                <wp:simplePos x="0" y="0"/>
                <wp:positionH relativeFrom="column">
                  <wp:posOffset>83820</wp:posOffset>
                </wp:positionH>
                <wp:positionV relativeFrom="paragraph">
                  <wp:posOffset>411480</wp:posOffset>
                </wp:positionV>
                <wp:extent cx="5781675" cy="1516380"/>
                <wp:effectExtent l="0" t="0" r="28575" b="2667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1675" cy="15163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0FC5F" w14:textId="332E2AE7" w:rsidR="001C690B" w:rsidRDefault="00DE15BB" w:rsidP="001C690B">
                            <w:pPr>
                              <w:pStyle w:val="Normal-Indented"/>
                              <w:ind w:left="0"/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E15BB"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Try Adjusting</w:t>
                            </w:r>
                          </w:p>
                          <w:p w14:paraId="751FA870" w14:textId="77777777" w:rsidR="001C690B" w:rsidRPr="001C690B" w:rsidRDefault="00DE15BB" w:rsidP="001C690B">
                            <w:pPr>
                              <w:pStyle w:val="Normal-Indented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E15BB">
                              <w:rPr>
                                <w:b/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Activation Function</w:t>
                            </w:r>
                          </w:p>
                          <w:p w14:paraId="00B4CD21" w14:textId="7C1DCD84" w:rsidR="001C690B" w:rsidRPr="001C690B" w:rsidRDefault="001C690B" w:rsidP="001C690B">
                            <w:pPr>
                              <w:pStyle w:val="Normal-Indented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Learning</w:t>
                            </w:r>
                            <w:r w:rsidR="00DE15BB" w:rsidRPr="00DE15BB">
                              <w:rPr>
                                <w:b/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Rate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– You can do this while training! (</w:t>
                            </w:r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annealing</w:t>
                            </w:r>
                            <w:proofErr w:type="gramEnd"/>
                            <w:r>
                              <w:rPr>
                                <w:b/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?)</w:t>
                            </w:r>
                          </w:p>
                          <w:p w14:paraId="5946FEED" w14:textId="77777777" w:rsidR="001C690B" w:rsidRPr="001C690B" w:rsidRDefault="001C690B" w:rsidP="001C690B">
                            <w:pPr>
                              <w:pStyle w:val="Normal-Indented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Features</w:t>
                            </w:r>
                            <w:r w:rsidR="00DE15BB" w:rsidRPr="00DE15BB">
                              <w:rPr>
                                <w:b/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</w:p>
                          <w:p w14:paraId="58B2B584" w14:textId="58FF5224" w:rsidR="00DE15BB" w:rsidRPr="00DE15BB" w:rsidRDefault="001C690B" w:rsidP="001C690B">
                            <w:pPr>
                              <w:pStyle w:val="Normal-Indented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Neurons and Layers</w:t>
                            </w:r>
                            <w:r>
                              <w:rPr>
                                <w:b/>
                                <w:color w:val="000000" w:themeColor="text1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br/>
                            </w:r>
                            <w:r w:rsidRPr="001C690B">
                              <w:rPr>
                                <w:b/>
                                <w:color w:val="FF00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Experiment a bit!</w:t>
                            </w:r>
                          </w:p>
                          <w:p w14:paraId="5AEA6749" w14:textId="77777777" w:rsidR="00DE15BB" w:rsidRDefault="00DE15BB" w:rsidP="00DE15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D4515" id="Rectangle 5" o:spid="_x0000_s1026" style="position:absolute;margin-left:6.6pt;margin-top:32.4pt;width:455.25pt;height:11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" fillcolor="#d8d8d8 [2732]" strokecolor="#1f3763 [1604]" strokeweight="1pt">
                <v:textbox>
                  <w:txbxContent>
                    <w:p w14:paraId="2730FC5F" w14:textId="332E2AE7" w:rsidR="001C690B" w:rsidRDefault="00DE15BB" w:rsidP="001C690B">
                      <w:pPr>
                        <w:pStyle w:val="Normal-Indented"/>
                        <w:ind w:left="0"/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DE15BB"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Try Adjusting</w:t>
                      </w:r>
                    </w:p>
                    <w:p w14:paraId="751FA870" w14:textId="77777777" w:rsidR="001C690B" w:rsidRPr="001C690B" w:rsidRDefault="00DE15BB" w:rsidP="001C690B">
                      <w:pPr>
                        <w:pStyle w:val="Normal-Indented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DE15BB">
                        <w:rPr>
                          <w:b/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Activation Function</w:t>
                      </w:r>
                    </w:p>
                    <w:p w14:paraId="00B4CD21" w14:textId="7C1DCD84" w:rsidR="001C690B" w:rsidRPr="001C690B" w:rsidRDefault="001C690B" w:rsidP="001C690B">
                      <w:pPr>
                        <w:pStyle w:val="Normal-Indented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b/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Learning</w:t>
                      </w:r>
                      <w:r w:rsidR="00DE15BB" w:rsidRPr="00DE15BB">
                        <w:rPr>
                          <w:b/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Rate</w:t>
                      </w:r>
                      <w:r>
                        <w:rPr>
                          <w:b/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– You can do this while training! (</w:t>
                      </w:r>
                      <w:proofErr w:type="gramStart"/>
                      <w:r>
                        <w:rPr>
                          <w:b/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annealing</w:t>
                      </w:r>
                      <w:proofErr w:type="gramEnd"/>
                      <w:r>
                        <w:rPr>
                          <w:b/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?)</w:t>
                      </w:r>
                    </w:p>
                    <w:p w14:paraId="5946FEED" w14:textId="77777777" w:rsidR="001C690B" w:rsidRPr="001C690B" w:rsidRDefault="001C690B" w:rsidP="001C690B">
                      <w:pPr>
                        <w:pStyle w:val="Normal-Indented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b/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Features</w:t>
                      </w:r>
                      <w:r w:rsidR="00DE15BB" w:rsidRPr="00DE15BB">
                        <w:rPr>
                          <w:b/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</w:p>
                    <w:p w14:paraId="58B2B584" w14:textId="58FF5224" w:rsidR="00DE15BB" w:rsidRPr="00DE15BB" w:rsidRDefault="001C690B" w:rsidP="001C690B">
                      <w:pPr>
                        <w:pStyle w:val="Normal-Indented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b/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Neurons and Layers</w:t>
                      </w:r>
                      <w:r>
                        <w:rPr>
                          <w:b/>
                          <w:color w:val="000000" w:themeColor="text1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br/>
                      </w:r>
                      <w:r w:rsidRPr="001C690B">
                        <w:rPr>
                          <w:b/>
                          <w:color w:val="FF000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Experiment a bit!</w:t>
                      </w:r>
                    </w:p>
                    <w:p w14:paraId="5AEA6749" w14:textId="77777777" w:rsidR="00DE15BB" w:rsidRDefault="00DE15BB" w:rsidP="00DE15BB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8724EA">
        <w:rPr>
          <w:b/>
        </w:rPr>
        <w:t>Be Aware: Epochs can be higher than 10,000 in some cases and training will take several minutes!</w:t>
      </w:r>
    </w:p>
    <w:p w14:paraId="6425F8AC" w14:textId="77777777" w:rsidR="00DE15BB" w:rsidRDefault="008724EA" w:rsidP="00AD1ACA">
      <w:pPr>
        <w:pStyle w:val="Normal-Indented"/>
        <w:ind w:left="0"/>
        <w:rPr>
          <w:b/>
        </w:rPr>
      </w:pPr>
      <w:r w:rsidRPr="008724EA">
        <w:rPr>
          <w:b/>
        </w:rPr>
        <w:t xml:space="preserve"> </w:t>
      </w:r>
    </w:p>
    <w:p w14:paraId="4CFE9792" w14:textId="16ADDC28" w:rsidR="001C690B" w:rsidRDefault="001C690B" w:rsidP="00AD1ACA">
      <w:pPr>
        <w:pStyle w:val="Normal-Indented"/>
        <w:ind w:left="0"/>
        <w:rPr>
          <w:b/>
        </w:rPr>
      </w:pPr>
      <w:r>
        <w:rPr>
          <w:b/>
        </w:rPr>
        <w:t xml:space="preserve">Each of the following tasks are suggestions – Make up your own values if you like, this is just to encourage exploration. You might not know what you’re adjusting, but you’ll get a “feel” for it if you pay attention. </w:t>
      </w:r>
    </w:p>
    <w:p w14:paraId="08817E40" w14:textId="77777777" w:rsidR="001C690B" w:rsidRPr="008724EA" w:rsidRDefault="001C690B" w:rsidP="00AD1ACA">
      <w:pPr>
        <w:pStyle w:val="Normal-Indented"/>
        <w:ind w:left="0"/>
        <w:rPr>
          <w:b/>
        </w:rPr>
      </w:pPr>
    </w:p>
    <w:p w14:paraId="6653139D" w14:textId="77777777" w:rsidR="00AD1ACA" w:rsidRDefault="00AD1ACA" w:rsidP="00AD1ACA">
      <w:pPr>
        <w:pStyle w:val="Normal-Indented"/>
        <w:ind w:left="0"/>
      </w:pPr>
      <w:r>
        <w:tab/>
      </w:r>
      <w:r w:rsidRPr="00656504">
        <w:rPr>
          <w:b/>
        </w:rPr>
        <w:t>Task 1</w:t>
      </w:r>
      <w:r>
        <w:t>:</w:t>
      </w:r>
    </w:p>
    <w:p w14:paraId="1C2467CC" w14:textId="77777777" w:rsidR="00FC5985" w:rsidRDefault="00AF198D" w:rsidP="00854C09">
      <w:pPr>
        <w:pStyle w:val="Normal-Indented"/>
      </w:pPr>
      <w:r>
        <w:t>Noise and Stability</w:t>
      </w:r>
      <w:r w:rsidR="008724EA">
        <w:t>:</w:t>
      </w:r>
      <w:r>
        <w:t xml:space="preserve"> </w:t>
      </w:r>
      <w:r w:rsidR="00FC5985">
        <w:br/>
      </w:r>
      <w:r w:rsidR="00DA0384">
        <w:t>U</w:t>
      </w:r>
      <w:r>
        <w:t xml:space="preserve">sing the </w:t>
      </w:r>
      <w:r w:rsidR="00656504">
        <w:rPr>
          <w:b/>
        </w:rPr>
        <w:t>Circle</w:t>
      </w:r>
      <w:r>
        <w:t xml:space="preserve"> </w:t>
      </w:r>
      <w:r w:rsidR="00656504">
        <w:t>d</w:t>
      </w:r>
      <w:r>
        <w:t>ata for this task</w:t>
      </w:r>
      <w:r w:rsidR="00854C09">
        <w:t>, and adjust the training division to 60%</w:t>
      </w:r>
    </w:p>
    <w:p w14:paraId="42EE6904" w14:textId="007C6C45" w:rsidR="00AC3962" w:rsidRDefault="00656504" w:rsidP="00AC3962">
      <w:pPr>
        <w:pStyle w:val="Normal-Indented"/>
      </w:pPr>
      <w:r>
        <w:t xml:space="preserve">Noise increase of </w:t>
      </w:r>
      <w:r w:rsidRPr="00656504">
        <w:rPr>
          <w:b/>
        </w:rPr>
        <w:t>5</w:t>
      </w:r>
      <w:r>
        <w:t xml:space="preserve"> per configuration.</w:t>
      </w:r>
      <w:r>
        <w:br/>
        <w:t xml:space="preserve">Modify the network as necessary so that your training results in a </w:t>
      </w:r>
      <w:r w:rsidRPr="00DA0384">
        <w:rPr>
          <w:b/>
        </w:rPr>
        <w:t xml:space="preserve">Testing loss &lt; </w:t>
      </w:r>
      <w:r w:rsidR="00DA0384">
        <w:rPr>
          <w:b/>
        </w:rPr>
        <w:t>0.1</w:t>
      </w:r>
      <w:r w:rsidRPr="00DA0384">
        <w:rPr>
          <w:b/>
        </w:rPr>
        <w:t>7</w:t>
      </w:r>
      <w:r w:rsidR="001C690B">
        <w:rPr>
          <w:b/>
        </w:rPr>
        <w:br/>
      </w:r>
      <w:r w:rsidR="00AC3962">
        <w:t xml:space="preserve">Try about </w:t>
      </w:r>
      <w:r w:rsidR="00AC3962" w:rsidRPr="00AC3962">
        <w:rPr>
          <w:b/>
          <w:bCs/>
        </w:rPr>
        <w:t>5</w:t>
      </w:r>
      <w:r w:rsidR="00AC3962">
        <w:t xml:space="preserve"> configurations -- if your models don’t converge (achieve stable performance), just indicate what you think you might change next.</w:t>
      </w:r>
    </w:p>
    <w:p w14:paraId="0945B2EB" w14:textId="4F3F851C" w:rsidR="00EE1241" w:rsidRDefault="00EE1241" w:rsidP="00EE1241">
      <w:pPr>
        <w:pStyle w:val="Normal-Indented"/>
        <w:ind w:left="0"/>
      </w:pPr>
    </w:p>
    <w:p w14:paraId="2F85B8E5" w14:textId="77777777" w:rsidR="001C690B" w:rsidRPr="00EF016B" w:rsidRDefault="001C690B" w:rsidP="001C690B">
      <w:pPr>
        <w:pStyle w:val="Normal-Indented"/>
        <w:ind w:left="0"/>
        <w:rPr>
          <w:b/>
        </w:rPr>
      </w:pPr>
    </w:p>
    <w:p w14:paraId="44265599" w14:textId="179EC8E9" w:rsidR="001D3A22" w:rsidRDefault="00854C09" w:rsidP="001C690B">
      <w:pPr>
        <w:pStyle w:val="Normal-Indented"/>
        <w:ind w:left="0"/>
      </w:pPr>
      <w:r>
        <w:tab/>
      </w:r>
      <w:r w:rsidR="001D3A22" w:rsidRPr="00656504">
        <w:rPr>
          <w:b/>
        </w:rPr>
        <w:t>Task 2</w:t>
      </w:r>
      <w:r w:rsidR="00656504">
        <w:t>:</w:t>
      </w:r>
      <w:r w:rsidR="001D3A22" w:rsidRPr="001D3A22">
        <w:t xml:space="preserve"> </w:t>
      </w:r>
    </w:p>
    <w:p w14:paraId="0DAEAECB" w14:textId="77777777" w:rsidR="001D3A22" w:rsidRDefault="006922BC" w:rsidP="001D3A22">
      <w:pPr>
        <w:pStyle w:val="Normal-Indented"/>
      </w:pPr>
      <w:r>
        <w:t>Complexity</w:t>
      </w:r>
      <w:r w:rsidR="001D3A22">
        <w:t xml:space="preserve">: </w:t>
      </w:r>
    </w:p>
    <w:p w14:paraId="01745DEB" w14:textId="6C9C52C2" w:rsidR="00854C09" w:rsidRDefault="00E739F0" w:rsidP="00854C09">
      <w:pPr>
        <w:pStyle w:val="Normal-Indented"/>
      </w:pPr>
      <w:r>
        <w:t xml:space="preserve">Using the </w:t>
      </w:r>
      <w:r w:rsidRPr="00656504">
        <w:rPr>
          <w:b/>
        </w:rPr>
        <w:t>Gaussian</w:t>
      </w:r>
      <w:r>
        <w:t xml:space="preserve"> data set,</w:t>
      </w:r>
      <w:r w:rsidR="008724EA">
        <w:t xml:space="preserve"> adjust the noise value to </w:t>
      </w:r>
      <w:r w:rsidR="00656504">
        <w:t>3</w:t>
      </w:r>
      <w:r w:rsidR="008724EA">
        <w:t>5</w:t>
      </w:r>
      <w:r w:rsidR="00854C09">
        <w:t>, and adjust the training division to 80%</w:t>
      </w:r>
    </w:p>
    <w:p w14:paraId="7C091299" w14:textId="000E69C5" w:rsidR="001C690B" w:rsidRDefault="00DE15BB" w:rsidP="001C690B">
      <w:pPr>
        <w:pStyle w:val="Normal-Indented"/>
      </w:pPr>
      <w:r>
        <w:t>G</w:t>
      </w:r>
      <w:r w:rsidR="00E739F0">
        <w:t xml:space="preserve">enerate a network with </w:t>
      </w:r>
      <w:r w:rsidR="00FA151C">
        <w:t>a</w:t>
      </w:r>
      <w:r w:rsidR="00DD2E6B">
        <w:t>t least a</w:t>
      </w:r>
      <w:r w:rsidR="00FA151C">
        <w:t xml:space="preserve"> </w:t>
      </w:r>
      <w:r w:rsidR="00FA151C" w:rsidRPr="00DA0384">
        <w:rPr>
          <w:b/>
        </w:rPr>
        <w:t xml:space="preserve">testing loss </w:t>
      </w:r>
      <w:r w:rsidR="00DD2E6B">
        <w:rPr>
          <w:b/>
        </w:rPr>
        <w:t>&lt;</w:t>
      </w:r>
      <w:r w:rsidR="00FA151C" w:rsidRPr="00DA0384">
        <w:rPr>
          <w:b/>
        </w:rPr>
        <w:t xml:space="preserve"> 0.</w:t>
      </w:r>
      <w:r w:rsidR="00DD2E6B">
        <w:rPr>
          <w:b/>
        </w:rPr>
        <w:t>15</w:t>
      </w:r>
      <w:r w:rsidR="00FA151C">
        <w:t xml:space="preserve">. </w:t>
      </w:r>
      <w:r w:rsidR="00FA151C">
        <w:br/>
        <w:t xml:space="preserve">Try increasing your </w:t>
      </w:r>
      <w:r w:rsidR="00FA151C" w:rsidRPr="00FB0584">
        <w:rPr>
          <w:b/>
          <w:bCs/>
        </w:rPr>
        <w:t>learning rate</w:t>
      </w:r>
      <w:r w:rsidR="00FA151C">
        <w:t xml:space="preserve"> and letting your network run for a few hundred epoc</w:t>
      </w:r>
      <w:r w:rsidR="001C690B">
        <w:t>h</w:t>
      </w:r>
      <w:r w:rsidR="00FA151C">
        <w:t>s to see if the performance is improving.</w:t>
      </w:r>
      <w:r w:rsidR="00EE1241">
        <w:t xml:space="preserve"> </w:t>
      </w:r>
      <w:r w:rsidR="00EE1241">
        <w:br/>
        <w:t>(Maybe change learning rate while it’s running to see what happens!)</w:t>
      </w:r>
      <w:r w:rsidR="00FA151C">
        <w:t xml:space="preserve"> </w:t>
      </w:r>
    </w:p>
    <w:p w14:paraId="3660EAB2" w14:textId="2C6F61F1" w:rsidR="00AC3962" w:rsidRDefault="00AC3962" w:rsidP="00AC3962">
      <w:pPr>
        <w:pStyle w:val="Normal-Indented"/>
      </w:pPr>
      <w:r>
        <w:t xml:space="preserve">Try about </w:t>
      </w:r>
      <w:r w:rsidRPr="00AC3962">
        <w:rPr>
          <w:b/>
          <w:bCs/>
        </w:rPr>
        <w:t>5</w:t>
      </w:r>
      <w:r>
        <w:t xml:space="preserve"> configurations -- if your models don’t converge (achieve stable performance), just indicate what you think you might change next.</w:t>
      </w:r>
    </w:p>
    <w:p w14:paraId="164070DF" w14:textId="77777777" w:rsidR="00EE1241" w:rsidRDefault="00EE1241" w:rsidP="00EE1241">
      <w:pPr>
        <w:pStyle w:val="Normal-Indented"/>
        <w:ind w:left="0"/>
      </w:pPr>
    </w:p>
    <w:p w14:paraId="1582D49F" w14:textId="0B115973" w:rsidR="001D3A22" w:rsidRPr="00656504" w:rsidRDefault="001D3A22" w:rsidP="00874AA1">
      <w:pPr>
        <w:pStyle w:val="Normal-Indented"/>
        <w:rPr>
          <w:b/>
        </w:rPr>
      </w:pPr>
      <w:r w:rsidRPr="00656504">
        <w:rPr>
          <w:b/>
        </w:rPr>
        <w:t xml:space="preserve">Task </w:t>
      </w:r>
      <w:r w:rsidR="001C690B">
        <w:rPr>
          <w:b/>
        </w:rPr>
        <w:t>3</w:t>
      </w:r>
      <w:r w:rsidR="00656504">
        <w:rPr>
          <w:b/>
        </w:rPr>
        <w:t>:</w:t>
      </w:r>
    </w:p>
    <w:p w14:paraId="57239281" w14:textId="77777777" w:rsidR="00DA0384" w:rsidRDefault="008724EA" w:rsidP="00DA0384">
      <w:pPr>
        <w:pStyle w:val="Normal-Indented"/>
      </w:pPr>
      <w:r>
        <w:t xml:space="preserve">Using the </w:t>
      </w:r>
      <w:r w:rsidRPr="00656504">
        <w:rPr>
          <w:b/>
        </w:rPr>
        <w:t>Spiral</w:t>
      </w:r>
      <w:r>
        <w:t xml:space="preserve"> dataset, with a</w:t>
      </w:r>
      <w:r w:rsidR="00DA0384">
        <w:t xml:space="preserve"> noise factor of 35 or greater and adjust the training division to 50%</w:t>
      </w:r>
    </w:p>
    <w:p w14:paraId="00ECF4A4" w14:textId="77777777" w:rsidR="00AC3962" w:rsidRDefault="00DA0384" w:rsidP="00AC3962">
      <w:pPr>
        <w:pStyle w:val="Normal-Indented"/>
      </w:pPr>
      <w:r>
        <w:t>B</w:t>
      </w:r>
      <w:r w:rsidR="008724EA">
        <w:t>uild a network that generates</w:t>
      </w:r>
      <w:r w:rsidR="00DD2E6B">
        <w:t xml:space="preserve"> at a</w:t>
      </w:r>
      <w:r w:rsidR="008724EA">
        <w:t xml:space="preserve"> </w:t>
      </w:r>
      <w:r w:rsidR="008724EA" w:rsidRPr="00DD2E6B">
        <w:rPr>
          <w:b/>
        </w:rPr>
        <w:t>testing loss</w:t>
      </w:r>
      <w:r w:rsidR="00DD2E6B" w:rsidRPr="00DD2E6B">
        <w:rPr>
          <w:b/>
        </w:rPr>
        <w:t xml:space="preserve"> </w:t>
      </w:r>
      <w:r w:rsidR="00DD2E6B">
        <w:rPr>
          <w:b/>
        </w:rPr>
        <w:t>(</w:t>
      </w:r>
      <w:r w:rsidR="00BB4CB1">
        <w:rPr>
          <w:b/>
        </w:rPr>
        <w:t>approx.</w:t>
      </w:r>
      <w:r w:rsidR="00DD2E6B">
        <w:rPr>
          <w:b/>
        </w:rPr>
        <w:t xml:space="preserve">) </w:t>
      </w:r>
      <w:r w:rsidR="00DD2E6B" w:rsidRPr="00DD2E6B">
        <w:rPr>
          <w:b/>
        </w:rPr>
        <w:t xml:space="preserve">&lt; </w:t>
      </w:r>
      <w:r w:rsidR="00DD2E6B">
        <w:rPr>
          <w:b/>
        </w:rPr>
        <w:t>0.1</w:t>
      </w:r>
      <w:r w:rsidR="008724EA" w:rsidRPr="00DD2E6B">
        <w:rPr>
          <w:b/>
        </w:rPr>
        <w:t>0</w:t>
      </w:r>
      <w:r w:rsidR="008724EA">
        <w:t xml:space="preserve">. </w:t>
      </w:r>
      <w:r w:rsidR="00AC3962">
        <w:br/>
        <w:t>*Note</w:t>
      </w:r>
      <w:r w:rsidR="008724EA">
        <w:t xml:space="preserve"> the steps you took, and the parameters you used.</w:t>
      </w:r>
      <w:r w:rsidR="008724EA">
        <w:br/>
        <w:t>Start with smaller batch sizes (around 10) to see how the network is learning early on</w:t>
      </w:r>
      <w:r w:rsidR="00DD2E6B">
        <w:t xml:space="preserve">. Also -- </w:t>
      </w:r>
      <w:r w:rsidR="008724EA">
        <w:t>sometimes testing loss will drop even after going up for a while (don’t give up too early).</w:t>
      </w:r>
      <w:r w:rsidR="008724EA">
        <w:br/>
        <w:t xml:space="preserve">Be sure to try different activation functions, training ratios as well. </w:t>
      </w:r>
    </w:p>
    <w:p w14:paraId="7004AFAF" w14:textId="413748B4" w:rsidR="00AC3962" w:rsidRDefault="00AC3962" w:rsidP="00AC3962">
      <w:pPr>
        <w:pStyle w:val="Normal-Indented"/>
      </w:pPr>
      <w:r>
        <w:br/>
      </w:r>
      <w:r>
        <w:t xml:space="preserve">Try about </w:t>
      </w:r>
      <w:r w:rsidRPr="00AC3962">
        <w:rPr>
          <w:b/>
          <w:bCs/>
        </w:rPr>
        <w:t>10</w:t>
      </w:r>
      <w:r>
        <w:t xml:space="preserve"> configurations -- if your models don’t converge (achieve stable performance), just indicate what you think you might change next.</w:t>
      </w:r>
    </w:p>
    <w:p w14:paraId="0AB8484A" w14:textId="7ED4B52C" w:rsidR="001D3A22" w:rsidRDefault="001D3A22" w:rsidP="00874AA1">
      <w:pPr>
        <w:pStyle w:val="Normal-Indented"/>
      </w:pPr>
    </w:p>
    <w:p w14:paraId="10BB6F6B" w14:textId="0FF038CA" w:rsidR="00AC3962" w:rsidRDefault="00AC3962" w:rsidP="00874AA1">
      <w:pPr>
        <w:pStyle w:val="Normal-Indented"/>
      </w:pPr>
      <w:r>
        <w:t>Watch the simulation of the surface for a spiral like the one you’re working with at the link below.</w:t>
      </w:r>
    </w:p>
    <w:p w14:paraId="1C76A996" w14:textId="06B65C93" w:rsidR="001C690B" w:rsidRDefault="00AC3962" w:rsidP="00874AA1">
      <w:pPr>
        <w:pStyle w:val="Normal-Indented"/>
      </w:pPr>
      <w:hyperlink r:id="rId13" w:history="1">
        <w:r w:rsidRPr="003B706A">
          <w:rPr>
            <w:rStyle w:val="Hyperlink"/>
          </w:rPr>
          <w:t>https://cs.stanford.edu/people/karpathy/convnetjs/demo/classify2d.html</w:t>
        </w:r>
      </w:hyperlink>
    </w:p>
    <w:p w14:paraId="2E93E93D" w14:textId="77777777" w:rsidR="00AC3962" w:rsidRDefault="00AC3962" w:rsidP="00874AA1">
      <w:pPr>
        <w:pStyle w:val="Normal-Indented"/>
      </w:pPr>
    </w:p>
    <w:p w14:paraId="34D881AA" w14:textId="77777777" w:rsidR="00AC3962" w:rsidRDefault="00AC3962" w:rsidP="00DE15BB">
      <w:pPr>
        <w:pStyle w:val="Normal-Indented"/>
      </w:pPr>
    </w:p>
    <w:p w14:paraId="2951D820" w14:textId="6D4857CF" w:rsidR="00563FE4" w:rsidRDefault="001D3A22" w:rsidP="00EF016B">
      <w:pPr>
        <w:pStyle w:val="Heading1"/>
        <w:tabs>
          <w:tab w:val="center" w:pos="4680"/>
        </w:tabs>
      </w:pPr>
      <w:r>
        <w:t xml:space="preserve">Use the </w:t>
      </w:r>
      <w:r w:rsidR="00EF016B">
        <w:t xml:space="preserve">File (Task Record) </w:t>
      </w:r>
      <w:r>
        <w:t xml:space="preserve">to </w:t>
      </w:r>
      <w:r w:rsidR="00EF016B">
        <w:t>make notes on</w:t>
      </w:r>
      <w:r>
        <w:t xml:space="preserve"> the parameters and results of your training</w:t>
      </w:r>
      <w:r w:rsidR="001C690B">
        <w:t>.</w:t>
      </w:r>
      <w:r w:rsidR="00AC3962">
        <w:t xml:space="preserve"> You can print them and fill them in by hand to make it easier. </w:t>
      </w:r>
    </w:p>
    <w:p w14:paraId="4A86D835" w14:textId="77777777" w:rsidR="00AC3962" w:rsidRDefault="00AC3962" w:rsidP="00EF016B">
      <w:pPr>
        <w:pStyle w:val="Heading1"/>
        <w:tabs>
          <w:tab w:val="center" w:pos="4680"/>
        </w:tabs>
      </w:pPr>
    </w:p>
    <w:p w14:paraId="4F7AB603" w14:textId="77777777" w:rsidR="00AC3962" w:rsidRPr="00874AA1" w:rsidRDefault="00AC3962" w:rsidP="00EF016B">
      <w:pPr>
        <w:pStyle w:val="Heading1"/>
        <w:tabs>
          <w:tab w:val="center" w:pos="4680"/>
        </w:tabs>
      </w:pPr>
    </w:p>
    <w:p w14:paraId="43DD06C3" w14:textId="77777777" w:rsidR="00432A3E" w:rsidRDefault="00DD2E6B" w:rsidP="00DD2E6B">
      <w:pPr>
        <w:pStyle w:val="Heading1"/>
      </w:pPr>
      <w:r>
        <w:t>Deliverable:</w:t>
      </w:r>
    </w:p>
    <w:p w14:paraId="11593717" w14:textId="41BFB1AA" w:rsidR="00BB4CB1" w:rsidRDefault="00BB4CB1" w:rsidP="00874AA1">
      <w:r>
        <w:t xml:space="preserve">Record your </w:t>
      </w:r>
      <w:r w:rsidR="00AC3962">
        <w:t>*</w:t>
      </w:r>
      <w:r>
        <w:t>observations for the exercise</w:t>
      </w:r>
      <w:r w:rsidR="001C690B">
        <w:t xml:space="preserve"> </w:t>
      </w:r>
      <w:r w:rsidRPr="00B118EE">
        <w:rPr>
          <w:b/>
        </w:rPr>
        <w:t>(~ 2 paragraphs).</w:t>
      </w:r>
      <w:r>
        <w:t xml:space="preserve"> </w:t>
      </w:r>
    </w:p>
    <w:p w14:paraId="26A33570" w14:textId="77777777" w:rsidR="00B118EE" w:rsidRDefault="00B118EE" w:rsidP="00874AA1">
      <w:r>
        <w:t>Include your response to the following questions:</w:t>
      </w:r>
    </w:p>
    <w:p w14:paraId="597C9FEB" w14:textId="77777777" w:rsidR="000E2B22" w:rsidRDefault="001C690B" w:rsidP="000E2B22">
      <w:pPr>
        <w:pStyle w:val="ListParagraph"/>
        <w:numPr>
          <w:ilvl w:val="0"/>
          <w:numId w:val="6"/>
        </w:numPr>
        <w:rPr>
          <w:iCs/>
        </w:rPr>
      </w:pPr>
      <w:r w:rsidRPr="000E2B22">
        <w:rPr>
          <w:iCs/>
        </w:rPr>
        <w:t>D</w:t>
      </w:r>
      <w:r w:rsidR="00BB4CB1" w:rsidRPr="000E2B22">
        <w:rPr>
          <w:iCs/>
        </w:rPr>
        <w:t xml:space="preserve">id </w:t>
      </w:r>
      <w:r w:rsidRPr="000E2B22">
        <w:rPr>
          <w:iCs/>
        </w:rPr>
        <w:t xml:space="preserve">adjusting </w:t>
      </w:r>
      <w:r w:rsidR="00BB4CB1" w:rsidRPr="000E2B22">
        <w:rPr>
          <w:iCs/>
        </w:rPr>
        <w:t xml:space="preserve">the </w:t>
      </w:r>
      <w:r w:rsidRPr="000E2B22">
        <w:rPr>
          <w:iCs/>
        </w:rPr>
        <w:t>learning rate</w:t>
      </w:r>
      <w:r w:rsidR="00BB4CB1" w:rsidRPr="000E2B22">
        <w:rPr>
          <w:iCs/>
        </w:rPr>
        <w:t xml:space="preserve"> make</w:t>
      </w:r>
      <w:r w:rsidRPr="000E2B22">
        <w:rPr>
          <w:iCs/>
        </w:rPr>
        <w:t xml:space="preserve"> a </w:t>
      </w:r>
      <w:r w:rsidRPr="000E2B22">
        <w:rPr>
          <w:iCs/>
        </w:rPr>
        <w:t>difference</w:t>
      </w:r>
      <w:r w:rsidR="00BB4CB1" w:rsidRPr="000E2B22">
        <w:rPr>
          <w:iCs/>
        </w:rPr>
        <w:t>?</w:t>
      </w:r>
    </w:p>
    <w:p w14:paraId="5A861736" w14:textId="77777777" w:rsidR="000E2B22" w:rsidRDefault="00BB4CB1" w:rsidP="000E2B22">
      <w:pPr>
        <w:pStyle w:val="ListParagraph"/>
        <w:numPr>
          <w:ilvl w:val="0"/>
          <w:numId w:val="6"/>
        </w:numPr>
        <w:rPr>
          <w:iCs/>
        </w:rPr>
      </w:pPr>
      <w:r w:rsidRPr="000E2B22">
        <w:rPr>
          <w:iCs/>
        </w:rPr>
        <w:t>Can you tell the difference between activation functions?</w:t>
      </w:r>
    </w:p>
    <w:p w14:paraId="5C4F1E63" w14:textId="77777777" w:rsidR="000E2B22" w:rsidRDefault="00BB4CB1" w:rsidP="000E2B22">
      <w:pPr>
        <w:pStyle w:val="ListParagraph"/>
        <w:numPr>
          <w:ilvl w:val="0"/>
          <w:numId w:val="6"/>
        </w:numPr>
        <w:rPr>
          <w:iCs/>
        </w:rPr>
      </w:pPr>
      <w:r w:rsidRPr="000E2B22">
        <w:rPr>
          <w:iCs/>
        </w:rPr>
        <w:t>Did adding layers have the impact you expected?</w:t>
      </w:r>
    </w:p>
    <w:p w14:paraId="31E7525C" w14:textId="4492EB29" w:rsidR="000E2B22" w:rsidRDefault="00BB4CB1" w:rsidP="000E2B22">
      <w:pPr>
        <w:pStyle w:val="ListParagraph"/>
        <w:numPr>
          <w:ilvl w:val="0"/>
          <w:numId w:val="6"/>
        </w:numPr>
        <w:rPr>
          <w:iCs/>
        </w:rPr>
      </w:pPr>
      <w:r w:rsidRPr="000E2B22">
        <w:rPr>
          <w:iCs/>
        </w:rPr>
        <w:t xml:space="preserve">At high </w:t>
      </w:r>
      <w:proofErr w:type="spellStart"/>
      <w:r w:rsidRPr="000E2B22">
        <w:rPr>
          <w:iCs/>
        </w:rPr>
        <w:t>learing</w:t>
      </w:r>
      <w:proofErr w:type="spellEnd"/>
      <w:r w:rsidRPr="000E2B22">
        <w:rPr>
          <w:iCs/>
        </w:rPr>
        <w:t xml:space="preserve"> rates, what did you notice about the output? Was the </w:t>
      </w:r>
      <w:r w:rsidR="00B118EE" w:rsidRPr="000E2B22">
        <w:rPr>
          <w:iCs/>
        </w:rPr>
        <w:t>output</w:t>
      </w:r>
      <w:r w:rsidRPr="000E2B22">
        <w:rPr>
          <w:iCs/>
        </w:rPr>
        <w:t xml:space="preserve"> stable?</w:t>
      </w:r>
    </w:p>
    <w:p w14:paraId="660A2D90" w14:textId="77777777" w:rsidR="000E2B22" w:rsidRPr="000E2B22" w:rsidRDefault="000E2B22" w:rsidP="000E2B22">
      <w:pPr>
        <w:pStyle w:val="ListParagraph"/>
        <w:rPr>
          <w:iCs/>
        </w:rPr>
      </w:pPr>
    </w:p>
    <w:p w14:paraId="7E61B785" w14:textId="2BB478AB" w:rsidR="00B118EE" w:rsidRDefault="00B118EE" w:rsidP="00874AA1">
      <w:r>
        <w:t xml:space="preserve">Submit </w:t>
      </w:r>
      <w:r w:rsidR="00AC3962">
        <w:t>via</w:t>
      </w:r>
      <w:r>
        <w:t xml:space="preserve"> Canvas</w:t>
      </w:r>
    </w:p>
    <w:p w14:paraId="26438752" w14:textId="77777777" w:rsidR="00B51E82" w:rsidRDefault="00B51E82" w:rsidP="00874AA1"/>
    <w:p w14:paraId="4B84FB0B" w14:textId="77777777" w:rsidR="00B51E82" w:rsidRDefault="00B51E82" w:rsidP="00874AA1"/>
    <w:p w14:paraId="52202F24" w14:textId="77777777" w:rsidR="00B51E82" w:rsidRPr="00B118EE" w:rsidRDefault="00B51E82" w:rsidP="00874AA1"/>
    <w:sectPr w:rsidR="00B51E82" w:rsidRPr="00B118EE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D812E" w14:textId="77777777" w:rsidR="00EF2E13" w:rsidRDefault="00EF2E13" w:rsidP="00524988">
      <w:pPr>
        <w:spacing w:after="0" w:line="240" w:lineRule="auto"/>
      </w:pPr>
      <w:r>
        <w:separator/>
      </w:r>
    </w:p>
  </w:endnote>
  <w:endnote w:type="continuationSeparator" w:id="0">
    <w:p w14:paraId="2C44D62F" w14:textId="77777777" w:rsidR="00EF2E13" w:rsidRDefault="00EF2E13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577FA" w14:textId="77777777" w:rsidR="00EF2E13" w:rsidRDefault="00EF2E13" w:rsidP="00524988">
      <w:pPr>
        <w:spacing w:after="0" w:line="240" w:lineRule="auto"/>
      </w:pPr>
      <w:r>
        <w:separator/>
      </w:r>
    </w:p>
  </w:footnote>
  <w:footnote w:type="continuationSeparator" w:id="0">
    <w:p w14:paraId="5CE6CD90" w14:textId="77777777" w:rsidR="00EF2E13" w:rsidRDefault="00EF2E13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21419"/>
    <w:multiLevelType w:val="hybridMultilevel"/>
    <w:tmpl w:val="56788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221F3"/>
    <w:multiLevelType w:val="hybridMultilevel"/>
    <w:tmpl w:val="421E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176482">
    <w:abstractNumId w:val="5"/>
  </w:num>
  <w:num w:numId="2" w16cid:durableId="9648861">
    <w:abstractNumId w:val="2"/>
  </w:num>
  <w:num w:numId="3" w16cid:durableId="838694186">
    <w:abstractNumId w:val="1"/>
  </w:num>
  <w:num w:numId="4" w16cid:durableId="175314046">
    <w:abstractNumId w:val="0"/>
  </w:num>
  <w:num w:numId="5" w16cid:durableId="603617560">
    <w:abstractNumId w:val="4"/>
  </w:num>
  <w:num w:numId="6" w16cid:durableId="2495110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E6B"/>
    <w:rsid w:val="00024209"/>
    <w:rsid w:val="00044941"/>
    <w:rsid w:val="00076856"/>
    <w:rsid w:val="00097C80"/>
    <w:rsid w:val="000E2B22"/>
    <w:rsid w:val="00151A42"/>
    <w:rsid w:val="001C690B"/>
    <w:rsid w:val="001D3A22"/>
    <w:rsid w:val="001E17ED"/>
    <w:rsid w:val="001E3ADA"/>
    <w:rsid w:val="002261A4"/>
    <w:rsid w:val="002F1EA7"/>
    <w:rsid w:val="003169C1"/>
    <w:rsid w:val="003B0CB4"/>
    <w:rsid w:val="003E004C"/>
    <w:rsid w:val="00432A3E"/>
    <w:rsid w:val="00481FAD"/>
    <w:rsid w:val="00483FFD"/>
    <w:rsid w:val="005244D5"/>
    <w:rsid w:val="00524988"/>
    <w:rsid w:val="00563FE4"/>
    <w:rsid w:val="005733DE"/>
    <w:rsid w:val="00575138"/>
    <w:rsid w:val="00575C9D"/>
    <w:rsid w:val="00577DE6"/>
    <w:rsid w:val="005854E9"/>
    <w:rsid w:val="005923FF"/>
    <w:rsid w:val="00635D86"/>
    <w:rsid w:val="00656504"/>
    <w:rsid w:val="00676E6B"/>
    <w:rsid w:val="006922BC"/>
    <w:rsid w:val="00783197"/>
    <w:rsid w:val="00854C09"/>
    <w:rsid w:val="008724EA"/>
    <w:rsid w:val="00874AA1"/>
    <w:rsid w:val="009078C6"/>
    <w:rsid w:val="009967A6"/>
    <w:rsid w:val="00AA7890"/>
    <w:rsid w:val="00AC3962"/>
    <w:rsid w:val="00AD1ACA"/>
    <w:rsid w:val="00AF198D"/>
    <w:rsid w:val="00B118EE"/>
    <w:rsid w:val="00B51E82"/>
    <w:rsid w:val="00B95E42"/>
    <w:rsid w:val="00BB4CB1"/>
    <w:rsid w:val="00DA0384"/>
    <w:rsid w:val="00DD2E6B"/>
    <w:rsid w:val="00DE15BB"/>
    <w:rsid w:val="00E27E00"/>
    <w:rsid w:val="00E4233E"/>
    <w:rsid w:val="00E739F0"/>
    <w:rsid w:val="00EC4B2B"/>
    <w:rsid w:val="00EE1241"/>
    <w:rsid w:val="00EF016B"/>
    <w:rsid w:val="00EF2E13"/>
    <w:rsid w:val="00FA151C"/>
    <w:rsid w:val="00FA6F20"/>
    <w:rsid w:val="00FB0584"/>
    <w:rsid w:val="00FC5985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3FD6F"/>
  <w15:chartTrackingRefBased/>
  <w15:docId w15:val="{6084A363-2E63-4DE0-9725-441A6EC76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6E6B"/>
    <w:rPr>
      <w:color w:val="0000FF"/>
      <w:u w:val="single"/>
    </w:rPr>
  </w:style>
  <w:style w:type="table" w:styleId="TableGrid">
    <w:name w:val="Table Grid"/>
    <w:basedOn w:val="TableNormal"/>
    <w:uiPriority w:val="39"/>
    <w:rsid w:val="00676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4233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C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C0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C39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0E2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s.stanford.edu/people/karpathy/convnetjs/demo/classify2d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playground.tensorflow.org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mlkvf\AppData\Roaming\Microsoft\Templates\Project%20based%20learni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8EA5D38DA5D4B9DACD0AA1F26A84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60EFFD-00A3-4492-A3E0-0671C954BDF2}"/>
      </w:docPartPr>
      <w:docPartBody>
        <w:p w:rsidR="00F15EBB" w:rsidRDefault="00951FB6">
          <w:pPr>
            <w:pStyle w:val="B8EA5D38DA5D4B9DACD0AA1F26A841ED"/>
          </w:pPr>
          <w:r w:rsidRPr="00874AA1">
            <w:t>Project Overview:</w:t>
          </w:r>
        </w:p>
      </w:docPartBody>
    </w:docPart>
    <w:docPart>
      <w:docPartPr>
        <w:name w:val="E9479EF3B3794253A7EAD705EB4CF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AF7EC-B4C4-4432-A1D7-9A34DF9F9FFE}"/>
      </w:docPartPr>
      <w:docPartBody>
        <w:p w:rsidR="00F15EBB" w:rsidRDefault="00951FB6">
          <w:pPr>
            <w:pStyle w:val="E9479EF3B3794253A7EAD705EB4CF3F9"/>
          </w:pPr>
          <w:r w:rsidRPr="00874AA1">
            <w:t>Objectives:</w:t>
          </w:r>
        </w:p>
      </w:docPartBody>
    </w:docPart>
    <w:docPart>
      <w:docPartPr>
        <w:name w:val="CF202CBCB44549D5B8106D38E6E36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EB01D-5CE3-4556-868E-677B748BD084}"/>
      </w:docPartPr>
      <w:docPartBody>
        <w:p w:rsidR="00F15EBB" w:rsidRDefault="00951FB6">
          <w:pPr>
            <w:pStyle w:val="CF202CBCB44549D5B8106D38E6E36F6C"/>
          </w:pPr>
          <w:r w:rsidRPr="00874AA1">
            <w:t>Requirements/Task(s):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FB6"/>
    <w:rsid w:val="00382BD6"/>
    <w:rsid w:val="00740676"/>
    <w:rsid w:val="00951FB6"/>
    <w:rsid w:val="00F1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EA5D38DA5D4B9DACD0AA1F26A841ED">
    <w:name w:val="B8EA5D38DA5D4B9DACD0AA1F26A841ED"/>
  </w:style>
  <w:style w:type="paragraph" w:customStyle="1" w:styleId="E9479EF3B3794253A7EAD705EB4CF3F9">
    <w:name w:val="E9479EF3B3794253A7EAD705EB4CF3F9"/>
  </w:style>
  <w:style w:type="paragraph" w:customStyle="1" w:styleId="CF202CBCB44549D5B8106D38E6E36F6C">
    <w:name w:val="CF202CBCB44549D5B8106D38E6E36F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learning.dotx</Template>
  <TotalTime>11</TotalTime>
  <Pages>4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Lowe, Jesse M.(UMKC-Student)</dc:creator>
  <cp:keywords/>
  <dc:description/>
  <cp:lastModifiedBy>Lowe, Jesse</cp:lastModifiedBy>
  <cp:revision>3</cp:revision>
  <dcterms:created xsi:type="dcterms:W3CDTF">2023-05-09T04:12:00Z</dcterms:created>
  <dcterms:modified xsi:type="dcterms:W3CDTF">2023-05-09T04:21:00Z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2018-08-18T06:30:57.0648374Z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